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Y="-7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23"/>
        <w:gridCol w:w="257"/>
        <w:gridCol w:w="284"/>
        <w:gridCol w:w="2249"/>
        <w:gridCol w:w="20"/>
        <w:gridCol w:w="317"/>
        <w:gridCol w:w="142"/>
        <w:gridCol w:w="957"/>
        <w:gridCol w:w="284"/>
        <w:gridCol w:w="851"/>
        <w:gridCol w:w="142"/>
        <w:gridCol w:w="317"/>
        <w:gridCol w:w="142"/>
        <w:gridCol w:w="2056"/>
      </w:tblGrid>
      <w:tr w:rsidR="00CD49CE" w:rsidRPr="00A6297B" w14:paraId="28D827F2" w14:textId="77777777" w:rsidTr="1AA9005B">
        <w:trPr>
          <w:trHeight w:val="851"/>
        </w:trPr>
        <w:tc>
          <w:tcPr>
            <w:tcW w:w="10738" w:type="dxa"/>
            <w:gridSpan w:val="18"/>
            <w:tcBorders>
              <w:bottom w:val="single" w:sz="24" w:space="0" w:color="2C3B57" w:themeColor="text2"/>
            </w:tcBorders>
          </w:tcPr>
          <w:p w14:paraId="540E8A3F" w14:textId="7464DA82" w:rsidR="00CD49CE" w:rsidRPr="00CD49CE" w:rsidRDefault="00CD49CE" w:rsidP="146B599B">
            <w:pPr>
              <w:pStyle w:val="Titre1"/>
              <w:rPr>
                <w:sz w:val="56"/>
                <w:szCs w:val="56"/>
              </w:rPr>
            </w:pPr>
            <w:r w:rsidRPr="00FC4522">
              <w:rPr>
                <w:sz w:val="56"/>
                <w:szCs w:val="56"/>
              </w:rPr>
              <w:t>Comlan halv</w:t>
            </w:r>
            <w:r>
              <w:rPr>
                <w:sz w:val="56"/>
                <w:szCs w:val="56"/>
              </w:rPr>
              <w:t>YN</w:t>
            </w:r>
          </w:p>
          <w:p w14:paraId="171F5A4E" w14:textId="2E4BF242" w:rsidR="00CD49CE" w:rsidRPr="00CD49CE" w:rsidRDefault="1AA9005B" w:rsidP="146B599B">
            <w:pPr>
              <w:jc w:val="center"/>
              <w:rPr>
                <w:rFonts w:ascii="Arial" w:eastAsia="Arial" w:hAnsi="Arial" w:cs="Arial"/>
              </w:rPr>
            </w:pPr>
            <w:r w:rsidRPr="1AA9005B">
              <w:rPr>
                <w:rFonts w:ascii="Arial" w:eastAsia="Arial" w:hAnsi="Arial" w:cs="Arial"/>
                <w:b/>
                <w:bCs/>
              </w:rPr>
              <w:t xml:space="preserve">En recherche d’une alternance pour ma troisième année en </w:t>
            </w:r>
            <w:proofErr w:type="spellStart"/>
            <w:r w:rsidRPr="1AA9005B">
              <w:rPr>
                <w:rFonts w:ascii="Arial" w:eastAsia="Arial" w:hAnsi="Arial" w:cs="Arial"/>
                <w:b/>
                <w:bCs/>
              </w:rPr>
              <w:t>Bachelor</w:t>
            </w:r>
            <w:proofErr w:type="spellEnd"/>
            <w:r w:rsidRPr="1AA9005B">
              <w:rPr>
                <w:rFonts w:ascii="Arial" w:eastAsia="Arial" w:hAnsi="Arial" w:cs="Arial"/>
                <w:b/>
                <w:bCs/>
              </w:rPr>
              <w:t xml:space="preserve"> </w:t>
            </w:r>
          </w:p>
        </w:tc>
      </w:tr>
      <w:tr w:rsidR="00CD49CE" w:rsidRPr="00A6297B" w14:paraId="045856BB" w14:textId="77777777" w:rsidTr="1AA9005B">
        <w:trPr>
          <w:trHeight w:val="149"/>
        </w:trPr>
        <w:tc>
          <w:tcPr>
            <w:tcW w:w="10738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07813EF1" w14:textId="77777777" w:rsidR="00CD49CE" w:rsidRPr="00A6297B" w:rsidRDefault="00CD49CE" w:rsidP="00CD49CE"/>
        </w:tc>
      </w:tr>
      <w:tr w:rsidR="00CD49CE" w:rsidRPr="00A6297B" w14:paraId="09CF00B1" w14:textId="77777777" w:rsidTr="1AA9005B">
        <w:trPr>
          <w:trHeight w:val="314"/>
        </w:trPr>
        <w:tc>
          <w:tcPr>
            <w:tcW w:w="142" w:type="dxa"/>
            <w:vAlign w:val="center"/>
          </w:tcPr>
          <w:p w14:paraId="4C03F9BB" w14:textId="77777777" w:rsidR="00CD49CE" w:rsidRPr="00A6297B" w:rsidRDefault="00CD49CE" w:rsidP="00CD49CE"/>
        </w:tc>
        <w:tc>
          <w:tcPr>
            <w:tcW w:w="284" w:type="dxa"/>
            <w:shd w:val="clear" w:color="auto" w:fill="2C3B57" w:themeFill="text2"/>
            <w:vAlign w:val="center"/>
          </w:tcPr>
          <w:p w14:paraId="4F9064CF" w14:textId="77777777" w:rsidR="00CD49CE" w:rsidRPr="00A6297B" w:rsidRDefault="00CD49CE" w:rsidP="00CD49CE">
            <w:pPr>
              <w:jc w:val="center"/>
              <w:rPr>
                <w:rStyle w:val="Accentuation"/>
              </w:rPr>
            </w:pPr>
            <w:r w:rsidRPr="00A6297B">
              <w:rPr>
                <w:rStyle w:val="Accentuation"/>
                <w:lang w:bidi="fr-FR"/>
              </w:rPr>
              <w:t>T</w:t>
            </w:r>
          </w:p>
        </w:tc>
        <w:tc>
          <w:tcPr>
            <w:tcW w:w="141" w:type="dxa"/>
            <w:vAlign w:val="center"/>
          </w:tcPr>
          <w:p w14:paraId="717825EC" w14:textId="77777777" w:rsidR="00CD49CE" w:rsidRPr="00A6297B" w:rsidRDefault="00CD49CE" w:rsidP="00CD49CE"/>
        </w:tc>
        <w:tc>
          <w:tcPr>
            <w:tcW w:w="2130" w:type="dxa"/>
            <w:vAlign w:val="center"/>
          </w:tcPr>
          <w:p w14:paraId="2953CEF0" w14:textId="77777777" w:rsidR="00CD49CE" w:rsidRPr="00FC4522" w:rsidRDefault="00CD49CE" w:rsidP="00CD49CE">
            <w:pPr>
              <w:rPr>
                <w:szCs w:val="20"/>
              </w:rPr>
            </w:pPr>
            <w:r w:rsidRPr="00FC4522">
              <w:rPr>
                <w:szCs w:val="20"/>
              </w:rPr>
              <w:t xml:space="preserve">06 11 48 70 12 </w:t>
            </w:r>
          </w:p>
        </w:tc>
        <w:tc>
          <w:tcPr>
            <w:tcW w:w="23" w:type="dxa"/>
            <w:vAlign w:val="center"/>
          </w:tcPr>
          <w:p w14:paraId="0F369EF0" w14:textId="77777777" w:rsidR="00CD49CE" w:rsidRPr="00A6297B" w:rsidRDefault="00CD49CE" w:rsidP="00CD49CE"/>
        </w:tc>
        <w:tc>
          <w:tcPr>
            <w:tcW w:w="257" w:type="dxa"/>
            <w:shd w:val="clear" w:color="auto" w:fill="2C3B57" w:themeFill="text2"/>
            <w:vAlign w:val="center"/>
          </w:tcPr>
          <w:p w14:paraId="3D7C172F" w14:textId="77777777" w:rsidR="00CD49CE" w:rsidRPr="00A6297B" w:rsidRDefault="00CD49CE" w:rsidP="00CD49CE">
            <w:pPr>
              <w:jc w:val="center"/>
              <w:rPr>
                <w:rStyle w:val="Accentuation"/>
              </w:rPr>
            </w:pPr>
            <w:r w:rsidRPr="00A6297B">
              <w:rPr>
                <w:rStyle w:val="Accentuation"/>
                <w:lang w:bidi="fr-FR"/>
              </w:rPr>
              <w:t>E</w:t>
            </w:r>
          </w:p>
        </w:tc>
        <w:tc>
          <w:tcPr>
            <w:tcW w:w="284" w:type="dxa"/>
            <w:vAlign w:val="center"/>
          </w:tcPr>
          <w:p w14:paraId="5C92302D" w14:textId="77777777" w:rsidR="00CD49CE" w:rsidRPr="00FC4522" w:rsidRDefault="00CD49CE" w:rsidP="00CD49CE">
            <w:pPr>
              <w:rPr>
                <w:sz w:val="18"/>
                <w:szCs w:val="18"/>
              </w:rPr>
            </w:pPr>
          </w:p>
        </w:tc>
        <w:tc>
          <w:tcPr>
            <w:tcW w:w="2249" w:type="dxa"/>
            <w:vAlign w:val="center"/>
          </w:tcPr>
          <w:p w14:paraId="6F4F20D6" w14:textId="77777777" w:rsidR="00CD49CE" w:rsidRPr="00FC4522" w:rsidRDefault="0055161C" w:rsidP="00CD49CE">
            <w:pPr>
              <w:rPr>
                <w:sz w:val="18"/>
                <w:szCs w:val="18"/>
              </w:rPr>
            </w:pPr>
            <w:hyperlink r:id="rId10" w:history="1">
              <w:r w:rsidR="00CD49CE" w:rsidRPr="00FC4522">
                <w:rPr>
                  <w:rStyle w:val="Lienhypertexte"/>
                  <w:sz w:val="18"/>
                  <w:szCs w:val="18"/>
                </w:rPr>
                <w:t>halvyn.comlan@gmail.com</w:t>
              </w:r>
            </w:hyperlink>
            <w:r w:rsidR="00CD49CE" w:rsidRPr="00FC452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0" w:type="dxa"/>
            <w:vAlign w:val="center"/>
          </w:tcPr>
          <w:p w14:paraId="49ABA090" w14:textId="77777777" w:rsidR="00CD49CE" w:rsidRPr="00A6297B" w:rsidRDefault="00CD49CE" w:rsidP="00CD49CE"/>
        </w:tc>
        <w:tc>
          <w:tcPr>
            <w:tcW w:w="317" w:type="dxa"/>
            <w:shd w:val="clear" w:color="auto" w:fill="2C3B57" w:themeFill="text2"/>
            <w:vAlign w:val="center"/>
          </w:tcPr>
          <w:p w14:paraId="583B80AA" w14:textId="77777777" w:rsidR="00CD49CE" w:rsidRPr="00A6297B" w:rsidRDefault="00CD49CE" w:rsidP="00CD49CE">
            <w:pPr>
              <w:jc w:val="center"/>
              <w:rPr>
                <w:rStyle w:val="Accentuation"/>
              </w:rPr>
            </w:pPr>
            <w:r w:rsidRPr="00A6297B">
              <w:rPr>
                <w:rStyle w:val="Accentuation"/>
                <w:lang w:bidi="fr-FR"/>
              </w:rPr>
              <w:t>A</w:t>
            </w:r>
          </w:p>
        </w:tc>
        <w:tc>
          <w:tcPr>
            <w:tcW w:w="142" w:type="dxa"/>
            <w:vAlign w:val="center"/>
          </w:tcPr>
          <w:p w14:paraId="7DC3D71D" w14:textId="77777777" w:rsidR="00CD49CE" w:rsidRPr="00A6297B" w:rsidRDefault="00CD49CE" w:rsidP="00CD49CE"/>
        </w:tc>
        <w:tc>
          <w:tcPr>
            <w:tcW w:w="2092" w:type="dxa"/>
            <w:gridSpan w:val="3"/>
            <w:vAlign w:val="center"/>
          </w:tcPr>
          <w:p w14:paraId="5D20802D" w14:textId="77777777" w:rsidR="00CD49CE" w:rsidRPr="00A6297B" w:rsidRDefault="00CD49CE" w:rsidP="00CD49CE">
            <w:r>
              <w:t xml:space="preserve">13 rue des laboureurs </w:t>
            </w:r>
          </w:p>
        </w:tc>
        <w:tc>
          <w:tcPr>
            <w:tcW w:w="142" w:type="dxa"/>
            <w:vAlign w:val="center"/>
          </w:tcPr>
          <w:p w14:paraId="42E215F0" w14:textId="77777777" w:rsidR="00CD49CE" w:rsidRPr="00A6297B" w:rsidRDefault="00CD49CE" w:rsidP="00CD49CE"/>
        </w:tc>
        <w:tc>
          <w:tcPr>
            <w:tcW w:w="317" w:type="dxa"/>
            <w:shd w:val="clear" w:color="auto" w:fill="2C3B57" w:themeFill="text2"/>
            <w:vAlign w:val="center"/>
          </w:tcPr>
          <w:p w14:paraId="76707EFC" w14:textId="77777777" w:rsidR="00CD49CE" w:rsidRPr="00A6297B" w:rsidRDefault="00CD49CE" w:rsidP="00CD49CE">
            <w:pPr>
              <w:rPr>
                <w:rStyle w:val="Accentuation"/>
              </w:rPr>
            </w:pPr>
            <w:r>
              <w:rPr>
                <w:rStyle w:val="Accentuation"/>
              </w:rPr>
              <w:t>CP</w:t>
            </w:r>
          </w:p>
        </w:tc>
        <w:tc>
          <w:tcPr>
            <w:tcW w:w="142" w:type="dxa"/>
            <w:vAlign w:val="center"/>
          </w:tcPr>
          <w:p w14:paraId="54C491D7" w14:textId="77777777" w:rsidR="00CD49CE" w:rsidRPr="00A6297B" w:rsidRDefault="00CD49CE" w:rsidP="00CD49CE">
            <w:r>
              <w:t xml:space="preserve"> </w:t>
            </w:r>
          </w:p>
        </w:tc>
        <w:tc>
          <w:tcPr>
            <w:tcW w:w="2056" w:type="dxa"/>
            <w:vAlign w:val="center"/>
          </w:tcPr>
          <w:p w14:paraId="141BCE88" w14:textId="77777777" w:rsidR="00CD49CE" w:rsidRPr="00A6297B" w:rsidRDefault="00CD49CE" w:rsidP="00CD49CE">
            <w:r>
              <w:t>95570 Bouffémont</w:t>
            </w:r>
          </w:p>
        </w:tc>
      </w:tr>
      <w:tr w:rsidR="00CD49CE" w:rsidRPr="00A6297B" w14:paraId="4F5C3080" w14:textId="77777777" w:rsidTr="1AA9005B">
        <w:trPr>
          <w:trHeight w:val="161"/>
        </w:trPr>
        <w:tc>
          <w:tcPr>
            <w:tcW w:w="10738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655A2C23" w14:textId="77777777" w:rsidR="00CD49CE" w:rsidRPr="00A6297B" w:rsidRDefault="00CD49CE" w:rsidP="00CD49CE"/>
        </w:tc>
      </w:tr>
      <w:tr w:rsidR="00CD49CE" w:rsidRPr="00A6297B" w14:paraId="47E00543" w14:textId="77777777" w:rsidTr="1AA9005B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1EBD8D06" w14:textId="4A4291D2" w:rsidR="00CD49CE" w:rsidRPr="00A6297B" w:rsidRDefault="00A52839" w:rsidP="00A52839">
            <w:pPr>
              <w:pStyle w:val="Titre3"/>
              <w:ind w:left="0"/>
            </w:pPr>
            <w:r>
              <w:t>OBJECTIF</w:t>
            </w:r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68D7CF95" w14:textId="77777777" w:rsidR="00CD49CE" w:rsidRPr="00A6297B" w:rsidRDefault="00CD49CE" w:rsidP="00CD49CE"/>
        </w:tc>
        <w:tc>
          <w:tcPr>
            <w:tcW w:w="3508" w:type="dxa"/>
            <w:gridSpan w:val="5"/>
            <w:tcBorders>
              <w:top w:val="single" w:sz="24" w:space="0" w:color="CADEE5" w:themeColor="background2"/>
            </w:tcBorders>
            <w:vAlign w:val="bottom"/>
          </w:tcPr>
          <w:p w14:paraId="3A436E02" w14:textId="77777777" w:rsidR="00CD49CE" w:rsidRPr="00A6297B" w:rsidRDefault="00CD49CE" w:rsidP="00CD49CE"/>
        </w:tc>
      </w:tr>
      <w:tr w:rsidR="00CD49CE" w:rsidRPr="00A6297B" w14:paraId="5F0A140F" w14:textId="77777777" w:rsidTr="1AA9005B">
        <w:trPr>
          <w:trHeight w:val="426"/>
        </w:trPr>
        <w:tc>
          <w:tcPr>
            <w:tcW w:w="6946" w:type="dxa"/>
            <w:gridSpan w:val="12"/>
            <w:vMerge/>
            <w:vAlign w:val="bottom"/>
          </w:tcPr>
          <w:p w14:paraId="7836C091" w14:textId="77777777" w:rsidR="00CD49CE" w:rsidRPr="00A6297B" w:rsidRDefault="00CD49CE" w:rsidP="00CD49CE">
            <w:pPr>
              <w:pStyle w:val="Titre3"/>
            </w:pPr>
          </w:p>
        </w:tc>
        <w:tc>
          <w:tcPr>
            <w:tcW w:w="284" w:type="dxa"/>
            <w:vMerge/>
            <w:vAlign w:val="bottom"/>
          </w:tcPr>
          <w:p w14:paraId="678663B9" w14:textId="77777777" w:rsidR="00CD49CE" w:rsidRPr="00A6297B" w:rsidRDefault="00CD49CE" w:rsidP="00CD49CE"/>
        </w:tc>
        <w:tc>
          <w:tcPr>
            <w:tcW w:w="3508" w:type="dxa"/>
            <w:gridSpan w:val="5"/>
            <w:shd w:val="clear" w:color="auto" w:fill="CADEE5" w:themeFill="background2"/>
            <w:vAlign w:val="bottom"/>
          </w:tcPr>
          <w:p w14:paraId="29ACA386" w14:textId="77777777" w:rsidR="00CD49CE" w:rsidRPr="00A6297B" w:rsidRDefault="00CD49CE" w:rsidP="00CD49CE">
            <w:pPr>
              <w:pStyle w:val="Titre3"/>
            </w:pPr>
            <w:r>
              <w:t xml:space="preserve">Langues </w:t>
            </w:r>
          </w:p>
        </w:tc>
      </w:tr>
      <w:tr w:rsidR="00CD49CE" w:rsidRPr="00A6297B" w14:paraId="6F7C9AF6" w14:textId="77777777" w:rsidTr="1AA9005B">
        <w:trPr>
          <w:trHeight w:val="168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2BA3D2C7" w14:textId="20D7A9A9" w:rsidR="00CD49CE" w:rsidRPr="00CD49CE" w:rsidRDefault="00CD49CE" w:rsidP="00A52839">
            <w:pPr>
              <w:pStyle w:val="Texte"/>
              <w:ind w:left="0"/>
              <w:jc w:val="both"/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</w:pPr>
            <w:r w:rsidRPr="00CD49CE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>Mon projet professionnel est de préparer un BTS services informatiques aux organisations</w:t>
            </w:r>
            <w:r w:rsidR="001E5D9A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. Suite à ce BTS, je souhaiterais poursuivre des études dans l‘univers de la sécurité des réseaux et systèmes avec un </w:t>
            </w:r>
            <w:proofErr w:type="spellStart"/>
            <w:r w:rsidR="001E5D9A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>Bachelor</w:t>
            </w:r>
            <w:proofErr w:type="spellEnd"/>
            <w:r w:rsidR="001E5D9A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 spécialité </w:t>
            </w:r>
            <w:proofErr w:type="spellStart"/>
            <w:r w:rsidR="001E5D9A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>cybersécurité</w:t>
            </w:r>
            <w:proofErr w:type="spellEnd"/>
            <w:r w:rsidR="001E5D9A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 et réseaux en alternance. </w:t>
            </w:r>
            <w:r w:rsidR="002E0DD0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>C</w:t>
            </w:r>
            <w:r w:rsidRPr="00CD49CE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>ette formation me permettra d’approfondir mes connaissances et apprendre plus sur les domaines de cette spécialité. Cette</w:t>
            </w:r>
            <w:r w:rsidR="00C44057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 </w:t>
            </w:r>
            <w:r w:rsidR="00E805D6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formation me </w:t>
            </w:r>
            <w:r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>perme</w:t>
            </w:r>
            <w:r w:rsidR="00C44057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ttra </w:t>
            </w:r>
            <w:r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>d’être</w:t>
            </w:r>
            <w:r w:rsidRPr="00CD49CE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 </w:t>
            </w:r>
            <w:r w:rsidR="00943C0B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opérationnel </w:t>
            </w:r>
            <w:r w:rsidRPr="00CD49CE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>et de pouvoir continuer mes études dans l’informatique. Actuellement en alternance chez Paris habitat, j</w:t>
            </w:r>
            <w:r w:rsidR="00153DCA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>e</w:t>
            </w:r>
            <w:r w:rsidRPr="00CD49CE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 suis à la </w:t>
            </w:r>
            <w:r w:rsidR="00C07B87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recherche active d’une entreprise pour ma troisième de </w:t>
            </w:r>
            <w:proofErr w:type="spellStart"/>
            <w:proofErr w:type="gramStart"/>
            <w:r w:rsidR="00C07B87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>Bachelor</w:t>
            </w:r>
            <w:proofErr w:type="spellEnd"/>
            <w:r w:rsidR="00C07B87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 </w:t>
            </w:r>
            <w:r w:rsidR="00C07B87" w:rsidRPr="28692D9B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>.</w:t>
            </w:r>
            <w:proofErr w:type="gramEnd"/>
          </w:p>
        </w:tc>
        <w:tc>
          <w:tcPr>
            <w:tcW w:w="284" w:type="dxa"/>
            <w:vMerge w:val="restart"/>
            <w:vAlign w:val="center"/>
          </w:tcPr>
          <w:p w14:paraId="46D9DFF4" w14:textId="77777777" w:rsidR="00CD49CE" w:rsidRPr="00A6297B" w:rsidRDefault="00CD49CE" w:rsidP="00CD49CE"/>
        </w:tc>
        <w:tc>
          <w:tcPr>
            <w:tcW w:w="3508" w:type="dxa"/>
            <w:gridSpan w:val="5"/>
            <w:vMerge w:val="restart"/>
            <w:shd w:val="clear" w:color="auto" w:fill="CADEE5" w:themeFill="background2"/>
          </w:tcPr>
          <w:p w14:paraId="2F716E4E" w14:textId="77777777" w:rsidR="00CD49CE" w:rsidRPr="00CD49CE" w:rsidRDefault="00CD49CE" w:rsidP="00CD49CE">
            <w:pPr>
              <w:pStyle w:val="Texte"/>
              <w:rPr>
                <w:sz w:val="20"/>
                <w:szCs w:val="20"/>
              </w:rPr>
            </w:pPr>
            <w:r w:rsidRPr="00CD49CE">
              <w:rPr>
                <w:sz w:val="20"/>
                <w:szCs w:val="20"/>
              </w:rPr>
              <w:t xml:space="preserve">Lv1 : </w:t>
            </w:r>
            <w:r w:rsidRPr="00CD49CE">
              <w:rPr>
                <w:b/>
                <w:bCs/>
                <w:sz w:val="20"/>
                <w:szCs w:val="20"/>
              </w:rPr>
              <w:t>ANGLAIS</w:t>
            </w:r>
            <w:r w:rsidRPr="00CD49CE">
              <w:rPr>
                <w:sz w:val="20"/>
                <w:szCs w:val="20"/>
              </w:rPr>
              <w:t xml:space="preserve"> </w:t>
            </w:r>
          </w:p>
          <w:p w14:paraId="2DA177EF" w14:textId="77777777" w:rsidR="00CD49CE" w:rsidRPr="00CD49CE" w:rsidRDefault="00CD49CE" w:rsidP="00CD49CE">
            <w:pPr>
              <w:pStyle w:val="Texte"/>
              <w:rPr>
                <w:sz w:val="20"/>
                <w:szCs w:val="20"/>
              </w:rPr>
            </w:pPr>
            <w:r w:rsidRPr="00CD49CE">
              <w:rPr>
                <w:sz w:val="20"/>
                <w:szCs w:val="20"/>
              </w:rPr>
              <w:t>Niveau universitaire</w:t>
            </w:r>
          </w:p>
          <w:p w14:paraId="2682DE3F" w14:textId="77777777" w:rsidR="00CD49CE" w:rsidRPr="00CD49CE" w:rsidRDefault="00CD49CE" w:rsidP="00CD49CE">
            <w:pPr>
              <w:pStyle w:val="Texte"/>
              <w:rPr>
                <w:sz w:val="20"/>
                <w:szCs w:val="20"/>
              </w:rPr>
            </w:pPr>
            <w:r w:rsidRPr="00CD49CE">
              <w:rPr>
                <w:sz w:val="20"/>
                <w:szCs w:val="20"/>
              </w:rPr>
              <w:t xml:space="preserve">Lv2 : </w:t>
            </w:r>
            <w:r w:rsidRPr="00CD49CE">
              <w:rPr>
                <w:b/>
                <w:bCs/>
                <w:sz w:val="20"/>
                <w:szCs w:val="20"/>
              </w:rPr>
              <w:t>ESPAGNOL</w:t>
            </w:r>
            <w:r w:rsidRPr="00CD49CE">
              <w:rPr>
                <w:sz w:val="20"/>
                <w:szCs w:val="20"/>
              </w:rPr>
              <w:t xml:space="preserve"> </w:t>
            </w:r>
          </w:p>
          <w:p w14:paraId="5DAF5AEA" w14:textId="5C468218" w:rsidR="00CD49CE" w:rsidRDefault="00CD49CE" w:rsidP="00CD49CE">
            <w:pPr>
              <w:pStyle w:val="Texte"/>
              <w:rPr>
                <w:sz w:val="20"/>
                <w:szCs w:val="20"/>
              </w:rPr>
            </w:pPr>
            <w:r w:rsidRPr="00CD49CE">
              <w:rPr>
                <w:sz w:val="20"/>
                <w:szCs w:val="20"/>
              </w:rPr>
              <w:t xml:space="preserve">Niveau universitaire </w:t>
            </w:r>
          </w:p>
          <w:p w14:paraId="6F3B6190" w14:textId="7BC86D22" w:rsidR="146B599B" w:rsidRDefault="146B599B" w:rsidP="146B599B">
            <w:pPr>
              <w:pStyle w:val="Texte"/>
              <w:rPr>
                <w:rFonts w:ascii="Arial" w:eastAsia="Arial" w:hAnsi="Arial" w:cs="Arial"/>
                <w:szCs w:val="22"/>
              </w:rPr>
            </w:pPr>
          </w:p>
          <w:p w14:paraId="27AEDA42" w14:textId="50EB3932" w:rsidR="00CD49CE" w:rsidRPr="00A6297B" w:rsidRDefault="00CD49CE" w:rsidP="00CD49CE">
            <w:pPr>
              <w:pStyle w:val="Titre3"/>
            </w:pPr>
            <w:r>
              <w:rPr>
                <w:noProof/>
                <w:lang w:eastAsia="en-AU"/>
              </w:rPr>
              <w:t>LANGAGES INFORMATIQUES</w:t>
            </w:r>
          </w:p>
          <w:p w14:paraId="39692178" w14:textId="3443379F" w:rsidR="00A52839" w:rsidRDefault="1AA9005B" w:rsidP="00A52839">
            <w:pPr>
              <w:pStyle w:val="Paragraphedeliste"/>
              <w:ind w:left="527" w:hanging="357"/>
              <w:rPr>
                <w:sz w:val="20"/>
                <w:szCs w:val="20"/>
              </w:rPr>
            </w:pPr>
            <w:r w:rsidRPr="1AA9005B">
              <w:rPr>
                <w:sz w:val="20"/>
                <w:szCs w:val="20"/>
              </w:rPr>
              <w:t>C</w:t>
            </w:r>
          </w:p>
          <w:p w14:paraId="4CECAEA5" w14:textId="22909DF5" w:rsidR="00A52839" w:rsidRDefault="00A52839" w:rsidP="00A52839">
            <w:pPr>
              <w:pStyle w:val="Paragraphedeliste"/>
              <w:ind w:left="527" w:hanging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  <w:p w14:paraId="21088829" w14:textId="2501E7A7" w:rsidR="00A52839" w:rsidRDefault="1AA9005B" w:rsidP="00A52839">
            <w:pPr>
              <w:pStyle w:val="Paragraphedeliste"/>
              <w:ind w:left="527" w:hanging="357"/>
              <w:rPr>
                <w:sz w:val="20"/>
                <w:szCs w:val="20"/>
              </w:rPr>
            </w:pPr>
            <w:r w:rsidRPr="1AA9005B">
              <w:rPr>
                <w:sz w:val="20"/>
                <w:szCs w:val="20"/>
              </w:rPr>
              <w:t>HTML/CSS</w:t>
            </w:r>
          </w:p>
          <w:p w14:paraId="78C069E2" w14:textId="4E31D1E8" w:rsidR="00A52839" w:rsidRDefault="1AA9005B" w:rsidP="00A52839">
            <w:pPr>
              <w:pStyle w:val="Paragraphedeliste"/>
              <w:ind w:left="527" w:hanging="357"/>
              <w:rPr>
                <w:sz w:val="20"/>
                <w:szCs w:val="20"/>
              </w:rPr>
            </w:pPr>
            <w:r w:rsidRPr="1AA9005B">
              <w:rPr>
                <w:sz w:val="20"/>
                <w:szCs w:val="20"/>
              </w:rPr>
              <w:t>PHP</w:t>
            </w:r>
          </w:p>
          <w:p w14:paraId="5561C844" w14:textId="05D2C3BC" w:rsidR="00A52839" w:rsidRPr="00A52839" w:rsidRDefault="1AA9005B" w:rsidP="00A52839">
            <w:pPr>
              <w:pStyle w:val="Paragraphedeliste"/>
              <w:ind w:left="527" w:hanging="357"/>
              <w:rPr>
                <w:sz w:val="20"/>
                <w:szCs w:val="20"/>
              </w:rPr>
            </w:pPr>
            <w:r w:rsidRPr="1AA9005B">
              <w:rPr>
                <w:sz w:val="20"/>
                <w:szCs w:val="20"/>
              </w:rPr>
              <w:t>SQL</w:t>
            </w:r>
          </w:p>
          <w:p w14:paraId="39F446D4" w14:textId="4CD9726F" w:rsidR="1AA9005B" w:rsidRDefault="1AA9005B" w:rsidP="1AA9005B">
            <w:pPr>
              <w:pStyle w:val="Paragraphedeliste"/>
              <w:ind w:left="527" w:hanging="357"/>
              <w:rPr>
                <w:sz w:val="20"/>
                <w:szCs w:val="20"/>
              </w:rPr>
            </w:pPr>
            <w:r w:rsidRPr="1AA9005B">
              <w:rPr>
                <w:rFonts w:eastAsia="Arial"/>
                <w:sz w:val="20"/>
                <w:szCs w:val="20"/>
              </w:rPr>
              <w:t>Java</w:t>
            </w:r>
          </w:p>
          <w:p w14:paraId="370BFFFB" w14:textId="53F4B807" w:rsidR="1AA9005B" w:rsidRDefault="1AA9005B" w:rsidP="1AA9005B">
            <w:pPr>
              <w:pStyle w:val="Paragraphedeliste"/>
              <w:ind w:left="527" w:hanging="357"/>
              <w:rPr>
                <w:sz w:val="20"/>
                <w:szCs w:val="20"/>
              </w:rPr>
            </w:pPr>
            <w:r w:rsidRPr="1AA9005B">
              <w:rPr>
                <w:rFonts w:eastAsia="Arial"/>
                <w:sz w:val="20"/>
                <w:szCs w:val="20"/>
              </w:rPr>
              <w:t>Kotlin</w:t>
            </w:r>
          </w:p>
          <w:p w14:paraId="45A684E2" w14:textId="2E4F4FE3" w:rsidR="1AA9005B" w:rsidRDefault="1AA9005B" w:rsidP="1AA9005B">
            <w:pPr>
              <w:pStyle w:val="Paragraphedeliste"/>
              <w:ind w:left="527" w:hanging="357"/>
              <w:rPr>
                <w:sz w:val="20"/>
                <w:szCs w:val="20"/>
              </w:rPr>
            </w:pPr>
            <w:r w:rsidRPr="1AA9005B">
              <w:rPr>
                <w:rFonts w:eastAsia="Arial"/>
                <w:sz w:val="20"/>
                <w:szCs w:val="20"/>
              </w:rPr>
              <w:t>Flutter</w:t>
            </w:r>
          </w:p>
          <w:p w14:paraId="12D0B21F" w14:textId="791A395B" w:rsidR="1AA9005B" w:rsidRDefault="1AA9005B" w:rsidP="1AA9005B">
            <w:pPr>
              <w:pStyle w:val="Paragraphedeliste"/>
              <w:ind w:left="527" w:hanging="357"/>
              <w:rPr>
                <w:sz w:val="20"/>
                <w:szCs w:val="20"/>
              </w:rPr>
            </w:pPr>
            <w:r w:rsidRPr="1AA9005B">
              <w:rPr>
                <w:rFonts w:eastAsia="Arial"/>
                <w:sz w:val="20"/>
                <w:szCs w:val="20"/>
              </w:rPr>
              <w:t>djanGO</w:t>
            </w:r>
          </w:p>
          <w:p w14:paraId="25A5EAF5" w14:textId="77777777" w:rsidR="00CD49CE" w:rsidRPr="00A6297B" w:rsidRDefault="00CD49CE" w:rsidP="00CD49CE">
            <w:pPr>
              <w:pStyle w:val="Texte"/>
              <w:ind w:left="0"/>
            </w:pPr>
          </w:p>
          <w:p w14:paraId="69338BA6" w14:textId="77777777" w:rsidR="00CD49CE" w:rsidRPr="00A6297B" w:rsidRDefault="00CD49CE" w:rsidP="00CD49CE">
            <w:pPr>
              <w:pStyle w:val="Titre3"/>
            </w:pPr>
            <w:r>
              <w:rPr>
                <w:noProof/>
                <w:lang w:eastAsia="en-AU"/>
              </w:rPr>
              <w:t>NATIONALITÉ</w:t>
            </w:r>
          </w:p>
          <w:p w14:paraId="1F08CEDA" w14:textId="3EE0CBBC" w:rsidR="00CD49CE" w:rsidRPr="00CD49CE" w:rsidRDefault="00CD49CE" w:rsidP="00CD49CE">
            <w:pPr>
              <w:pStyle w:val="Paragraphedeliste"/>
              <w:rPr>
                <w:sz w:val="20"/>
                <w:szCs w:val="20"/>
              </w:rPr>
            </w:pPr>
            <w:r w:rsidRPr="00CD49CE">
              <w:rPr>
                <w:sz w:val="20"/>
                <w:szCs w:val="20"/>
              </w:rPr>
              <w:t xml:space="preserve">françaisE </w:t>
            </w:r>
          </w:p>
          <w:p w14:paraId="63F2F389" w14:textId="7B212294" w:rsidR="00CD49CE" w:rsidRPr="00CD49CE" w:rsidRDefault="00CD49CE" w:rsidP="28692D9B">
            <w:pPr>
              <w:pStyle w:val="Titre3"/>
              <w:ind w:left="0"/>
            </w:pPr>
          </w:p>
          <w:p w14:paraId="7AD22BD4" w14:textId="552D0C6E" w:rsidR="00CD49CE" w:rsidRPr="00CD49CE" w:rsidRDefault="28692D9B" w:rsidP="28692D9B">
            <w:pPr>
              <w:pStyle w:val="Titre3"/>
              <w:ind w:left="0"/>
            </w:pPr>
            <w:r>
              <w:t>Atouts &amp; QUALITES</w:t>
            </w:r>
          </w:p>
          <w:p w14:paraId="48FBD6C6" w14:textId="0D9055CB" w:rsidR="00CD49CE" w:rsidRPr="00CD49CE" w:rsidRDefault="1AA9005B" w:rsidP="1AA9005B">
            <w:pPr>
              <w:pStyle w:val="Paragraphedeliste"/>
              <w:numPr>
                <w:ilvl w:val="0"/>
                <w:numId w:val="14"/>
              </w:numPr>
              <w:ind w:left="833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1AA9005B">
              <w:rPr>
                <w:sz w:val="20"/>
                <w:szCs w:val="20"/>
              </w:rPr>
              <w:t xml:space="preserve">Autonome, J’ai le sens de l’organisation et du travail en équipe, curieux, attentif, calme mature, patient, motivé, persévèrent. </w:t>
            </w:r>
          </w:p>
          <w:p w14:paraId="340FE068" w14:textId="5695393C" w:rsidR="00CD49CE" w:rsidRPr="00CD49CE" w:rsidRDefault="00CD49CE" w:rsidP="28692D9B">
            <w:pPr>
              <w:rPr>
                <w:rFonts w:ascii="Arial" w:eastAsia="Arial" w:hAnsi="Arial" w:cs="Arial"/>
                <w:szCs w:val="20"/>
              </w:rPr>
            </w:pPr>
          </w:p>
          <w:p w14:paraId="65656FD9" w14:textId="36A9C637" w:rsidR="00CD49CE" w:rsidRPr="00CD49CE" w:rsidRDefault="00CD49CE" w:rsidP="28692D9B">
            <w:pPr>
              <w:rPr>
                <w:rFonts w:ascii="Arial" w:eastAsia="Arial" w:hAnsi="Arial" w:cs="Arial"/>
                <w:szCs w:val="20"/>
              </w:rPr>
            </w:pPr>
          </w:p>
          <w:p w14:paraId="7981468D" w14:textId="61D37470" w:rsidR="00CD49CE" w:rsidRPr="00CD49CE" w:rsidRDefault="00CD49CE" w:rsidP="28692D9B">
            <w:pPr>
              <w:ind w:left="113"/>
              <w:rPr>
                <w:rFonts w:ascii="Arial" w:eastAsia="Arial" w:hAnsi="Arial" w:cs="Arial"/>
                <w:color w:val="000000" w:themeColor="text1"/>
                <w:szCs w:val="20"/>
              </w:rPr>
            </w:pPr>
          </w:p>
        </w:tc>
      </w:tr>
      <w:tr w:rsidR="00CD49CE" w:rsidRPr="00A6297B" w14:paraId="0D2E8A9C" w14:textId="77777777" w:rsidTr="1AA9005B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A51C66E" w14:textId="594187CE" w:rsidR="00CD49CE" w:rsidRPr="00A6297B" w:rsidRDefault="55122C93" w:rsidP="00CD49CE">
            <w:pPr>
              <w:pStyle w:val="Titre3"/>
              <w:ind w:left="0"/>
            </w:pPr>
            <w:r>
              <w:t xml:space="preserve">Expériences professionnelles </w:t>
            </w:r>
          </w:p>
        </w:tc>
        <w:tc>
          <w:tcPr>
            <w:tcW w:w="284" w:type="dxa"/>
            <w:vMerge/>
            <w:vAlign w:val="center"/>
          </w:tcPr>
          <w:p w14:paraId="4E363590" w14:textId="77777777" w:rsidR="00CD49CE" w:rsidRPr="00A6297B" w:rsidRDefault="00CD49CE" w:rsidP="00CD49CE"/>
        </w:tc>
        <w:tc>
          <w:tcPr>
            <w:tcW w:w="3508" w:type="dxa"/>
            <w:gridSpan w:val="5"/>
            <w:vMerge/>
            <w:vAlign w:val="center"/>
          </w:tcPr>
          <w:p w14:paraId="10B1B9B8" w14:textId="77777777" w:rsidR="00CD49CE" w:rsidRPr="00A6297B" w:rsidRDefault="00CD49CE" w:rsidP="00CD49CE"/>
        </w:tc>
      </w:tr>
      <w:tr w:rsidR="00CD49CE" w:rsidRPr="00A6297B" w14:paraId="27DCA1C1" w14:textId="77777777" w:rsidTr="1AA9005B">
        <w:trPr>
          <w:trHeight w:val="3495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317A4DEE" w14:textId="0E980FC3" w:rsidR="00AB72B9" w:rsidRDefault="1AA9005B" w:rsidP="00A52839">
            <w:pPr>
              <w:pStyle w:val="Dates"/>
              <w:ind w:left="0"/>
            </w:pPr>
            <w:r>
              <w:t>Septembre 2021 à Juillet 2022 – alternant- Paris habitat, 21 bis rue Claude Bernard 75005 PARIS</w:t>
            </w:r>
          </w:p>
          <w:p w14:paraId="30E0EDCC" w14:textId="37E8452F" w:rsidR="00AB72B9" w:rsidRDefault="1AA9005B" w:rsidP="1AA9005B">
            <w:pPr>
              <w:pStyle w:val="Dates"/>
              <w:ind w:left="0"/>
              <w:rPr>
                <w:rFonts w:ascii="Arial" w:eastAsia="Arial" w:hAnsi="Arial" w:cs="Arial"/>
                <w:b w:val="0"/>
                <w:szCs w:val="20"/>
              </w:rPr>
            </w:pPr>
            <w:r w:rsidRPr="1AA9005B">
              <w:rPr>
                <w:rFonts w:ascii="Arial" w:eastAsia="Arial" w:hAnsi="Arial" w:cs="Arial"/>
                <w:b w:val="0"/>
                <w:szCs w:val="20"/>
              </w:rPr>
              <w:t xml:space="preserve">Bailleur social : Technicien informatique </w:t>
            </w:r>
          </w:p>
          <w:p w14:paraId="5412F816" w14:textId="32D55E80" w:rsidR="00AB72B9" w:rsidRDefault="1AA9005B" w:rsidP="1AA9005B">
            <w:pPr>
              <w:pStyle w:val="Dates"/>
              <w:ind w:left="0"/>
              <w:rPr>
                <w:rFonts w:ascii="Arial" w:eastAsia="Arial" w:hAnsi="Arial" w:cs="Arial"/>
                <w:b w:val="0"/>
                <w:szCs w:val="20"/>
              </w:rPr>
            </w:pPr>
            <w:r w:rsidRPr="1AA9005B">
              <w:rPr>
                <w:rFonts w:ascii="Arial" w:eastAsia="Arial" w:hAnsi="Arial" w:cs="Arial"/>
                <w:b w:val="0"/>
                <w:szCs w:val="20"/>
              </w:rPr>
              <w:t xml:space="preserve">Création de statistiques à partir de requête SQL, initiation au </w:t>
            </w:r>
            <w:proofErr w:type="spellStart"/>
            <w:r w:rsidRPr="1AA9005B">
              <w:rPr>
                <w:rFonts w:ascii="Arial" w:eastAsia="Arial" w:hAnsi="Arial" w:cs="Arial"/>
                <w:b w:val="0"/>
                <w:szCs w:val="20"/>
              </w:rPr>
              <w:t>reporting</w:t>
            </w:r>
            <w:proofErr w:type="spellEnd"/>
            <w:r w:rsidRPr="1AA9005B">
              <w:rPr>
                <w:rFonts w:ascii="Arial" w:eastAsia="Arial" w:hAnsi="Arial" w:cs="Arial"/>
                <w:b w:val="0"/>
                <w:szCs w:val="20"/>
              </w:rPr>
              <w:t xml:space="preserve"> services, exploitation des données en graphique</w:t>
            </w:r>
          </w:p>
          <w:p w14:paraId="492EF58F" w14:textId="7B4D0268" w:rsidR="00AB72B9" w:rsidRDefault="1AA9005B" w:rsidP="1AA9005B">
            <w:pPr>
              <w:pStyle w:val="Dates"/>
              <w:ind w:left="0"/>
              <w:rPr>
                <w:rFonts w:ascii="Arial" w:eastAsia="Arial" w:hAnsi="Arial" w:cs="Arial"/>
                <w:bCs/>
                <w:szCs w:val="20"/>
              </w:rPr>
            </w:pPr>
            <w:r>
              <w:t>Juin 2021 à Août 2021 -Stagiaire- Simple Ordi 1, Cour de Rohan 75006 PARIS</w:t>
            </w:r>
          </w:p>
          <w:p w14:paraId="121C3CF5" w14:textId="3D7CDB0C" w:rsidR="00A424D8" w:rsidRDefault="1AA9005B" w:rsidP="00A52839">
            <w:pPr>
              <w:pStyle w:val="Dates"/>
              <w:ind w:left="0"/>
              <w:rPr>
                <w:b w:val="0"/>
              </w:rPr>
            </w:pPr>
            <w:r>
              <w:rPr>
                <w:b w:val="0"/>
              </w:rPr>
              <w:t>Entreprise de dépannage informatique à distance : Mise en œuvre du site Web, initiation au service de publicité.</w:t>
            </w:r>
          </w:p>
          <w:p w14:paraId="52C68197" w14:textId="099E1F1C" w:rsidR="00CD49CE" w:rsidRDefault="00CD49CE" w:rsidP="00A52839">
            <w:pPr>
              <w:pStyle w:val="Dates"/>
              <w:ind w:left="0"/>
            </w:pPr>
            <w:r>
              <w:t xml:space="preserve">Juin 2019 &amp; Juillet 2020 : Employé administratif et informatique – </w:t>
            </w:r>
          </w:p>
          <w:p w14:paraId="7CA94BF3" w14:textId="1B98DF98" w:rsidR="00CD49CE" w:rsidRPr="00CD49CE" w:rsidRDefault="1AA9005B" w:rsidP="1AA9005B">
            <w:pPr>
              <w:pStyle w:val="Dates"/>
              <w:ind w:left="0"/>
              <w:rPr>
                <w:bCs/>
                <w:color w:val="404040" w:themeColor="text1" w:themeTint="BF"/>
              </w:rPr>
            </w:pPr>
            <w:r>
              <w:t xml:space="preserve">CIAMT </w:t>
            </w:r>
            <w:r w:rsidRPr="1AA9005B">
              <w:rPr>
                <w:bCs/>
              </w:rPr>
              <w:t xml:space="preserve">- </w:t>
            </w:r>
            <w:r w:rsidRPr="1AA9005B">
              <w:rPr>
                <w:bCs/>
                <w:color w:val="404040" w:themeColor="text1" w:themeTint="BF"/>
              </w:rPr>
              <w:t>37,39 rue Boissière 75016 PARIS</w:t>
            </w:r>
          </w:p>
          <w:p w14:paraId="092DA8D6" w14:textId="019D5CBB" w:rsidR="00CD49CE" w:rsidRPr="00CD49CE" w:rsidRDefault="00CD49CE" w:rsidP="00A52839">
            <w:pPr>
              <w:pStyle w:val="Texte"/>
              <w:ind w:left="0"/>
              <w:jc w:val="both"/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</w:pPr>
            <w:r w:rsidRPr="00CD49CE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>Archivage et classement des dossiers médicaux Initiation au service d’accueil (accueil, vérification et enregistrement des pièces d’identité des adhérents</w:t>
            </w:r>
            <w:r w:rsidR="003B4325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>Support informatique).</w:t>
            </w:r>
            <w:r w:rsidRPr="00CD49CE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284" w:type="dxa"/>
            <w:vMerge/>
            <w:vAlign w:val="center"/>
          </w:tcPr>
          <w:p w14:paraId="37B2D2C3" w14:textId="77777777" w:rsidR="00CD49CE" w:rsidRPr="00A6297B" w:rsidRDefault="00CD49CE" w:rsidP="00CD49CE"/>
        </w:tc>
        <w:tc>
          <w:tcPr>
            <w:tcW w:w="3508" w:type="dxa"/>
            <w:gridSpan w:val="5"/>
            <w:vMerge/>
            <w:vAlign w:val="center"/>
          </w:tcPr>
          <w:p w14:paraId="624C6572" w14:textId="77777777" w:rsidR="00CD49CE" w:rsidRPr="00A6297B" w:rsidRDefault="00CD49CE" w:rsidP="00CD49CE"/>
        </w:tc>
      </w:tr>
      <w:tr w:rsidR="00CD49CE" w:rsidRPr="00A6297B" w14:paraId="351E1E25" w14:textId="77777777" w:rsidTr="1AA9005B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6362CB3" w14:textId="77777777" w:rsidR="00CD49CE" w:rsidRPr="00A6297B" w:rsidRDefault="00CD49CE" w:rsidP="00CD49CE">
            <w:pPr>
              <w:pStyle w:val="Titre3"/>
              <w:ind w:left="0"/>
            </w:pPr>
            <w:r>
              <w:t xml:space="preserve">Formation </w:t>
            </w:r>
          </w:p>
        </w:tc>
        <w:tc>
          <w:tcPr>
            <w:tcW w:w="284" w:type="dxa"/>
            <w:vMerge/>
            <w:vAlign w:val="center"/>
          </w:tcPr>
          <w:p w14:paraId="775DA2B8" w14:textId="77777777" w:rsidR="00CD49CE" w:rsidRPr="00A6297B" w:rsidRDefault="00CD49CE" w:rsidP="00CD49CE"/>
        </w:tc>
        <w:tc>
          <w:tcPr>
            <w:tcW w:w="3508" w:type="dxa"/>
            <w:gridSpan w:val="5"/>
            <w:vMerge/>
            <w:vAlign w:val="center"/>
          </w:tcPr>
          <w:p w14:paraId="5E3868EC" w14:textId="77777777" w:rsidR="00CD49CE" w:rsidRPr="00A6297B" w:rsidRDefault="00CD49CE" w:rsidP="00CD49CE"/>
        </w:tc>
      </w:tr>
      <w:tr w:rsidR="00CD49CE" w:rsidRPr="00A6297B" w14:paraId="54C5ED69" w14:textId="77777777" w:rsidTr="1AA9005B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1307FF7B" w14:textId="37BEAED6" w:rsidR="00A52839" w:rsidRDefault="00A52839" w:rsidP="00A52839">
            <w:pPr>
              <w:pStyle w:val="Texte"/>
              <w:ind w:left="0"/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</w:pPr>
            <w:r w:rsidRPr="1AA9005B">
              <w:rPr>
                <w:rFonts w:ascii="Roboto" w:eastAsia="Times New Roman" w:hAnsi="Roboto"/>
                <w:b/>
                <w:bCs/>
                <w:color w:val="3D4042"/>
                <w:sz w:val="20"/>
                <w:szCs w:val="20"/>
                <w:shd w:val="clear" w:color="auto" w:fill="FFFFFF"/>
              </w:rPr>
              <w:t>BTS SIO</w:t>
            </w:r>
            <w:r w:rsidRPr="28692D9B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 – </w:t>
            </w:r>
            <w:r w:rsidRPr="1AA9005B">
              <w:rPr>
                <w:rFonts w:ascii="Roboto" w:eastAsia="Times New Roman" w:hAnsi="Roboto"/>
                <w:b/>
                <w:bCs/>
                <w:color w:val="3D4042"/>
                <w:sz w:val="20"/>
                <w:szCs w:val="20"/>
                <w:shd w:val="clear" w:color="auto" w:fill="FFFFFF"/>
              </w:rPr>
              <w:t>EDTA SORNAS</w:t>
            </w:r>
            <w:r w:rsidRPr="28692D9B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 </w:t>
            </w:r>
            <w:r w:rsidRPr="1AA9005B">
              <w:rPr>
                <w:rFonts w:ascii="Roboto" w:eastAsia="Times New Roman" w:hAnsi="Roboto"/>
                <w:b/>
                <w:bCs/>
                <w:color w:val="3D4042"/>
                <w:sz w:val="20"/>
                <w:szCs w:val="20"/>
                <w:shd w:val="clear" w:color="auto" w:fill="FFFFFF"/>
              </w:rPr>
              <w:t>– octobre 2020- Juillet 2022</w:t>
            </w:r>
          </w:p>
          <w:p w14:paraId="34E0D6B2" w14:textId="2AD78540" w:rsidR="00A52839" w:rsidRPr="00A52839" w:rsidRDefault="00A52839" w:rsidP="00A52839">
            <w:pPr>
              <w:pStyle w:val="Texte"/>
              <w:ind w:left="0"/>
              <w:rPr>
                <w:sz w:val="20"/>
                <w:szCs w:val="20"/>
              </w:rPr>
            </w:pPr>
            <w:r w:rsidRPr="00A52839">
              <w:rPr>
                <w:sz w:val="20"/>
                <w:szCs w:val="20"/>
              </w:rPr>
              <w:t xml:space="preserve">7 </w:t>
            </w:r>
            <w:r w:rsidR="0034314A">
              <w:rPr>
                <w:sz w:val="20"/>
                <w:szCs w:val="20"/>
              </w:rPr>
              <w:t>A</w:t>
            </w:r>
            <w:r w:rsidRPr="00A52839">
              <w:rPr>
                <w:sz w:val="20"/>
                <w:szCs w:val="20"/>
              </w:rPr>
              <w:t xml:space="preserve">venue du chasseur 75017 Paris </w:t>
            </w:r>
          </w:p>
          <w:p w14:paraId="3E0B78E8" w14:textId="01B47582" w:rsidR="00A52839" w:rsidRPr="006362B9" w:rsidRDefault="00A52839" w:rsidP="00A52839">
            <w:pPr>
              <w:pStyle w:val="Texte"/>
              <w:ind w:left="0"/>
              <w:rPr>
                <w:rFonts w:ascii="Roboto" w:eastAsia="Times New Roman" w:hAnsi="Roboto"/>
                <w:color w:val="3D4042"/>
                <w:sz w:val="20"/>
                <w:szCs w:val="20"/>
              </w:rPr>
            </w:pPr>
            <w:r w:rsidRPr="28692D9B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Préparation d’un BTS SIO (Services Informatiques à Organisation) option SLAM (solutions </w:t>
            </w:r>
            <w:r w:rsidR="0034314A" w:rsidRPr="28692D9B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>logiciels</w:t>
            </w:r>
            <w:r w:rsidRPr="28692D9B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 et applications métiers)</w:t>
            </w:r>
          </w:p>
          <w:p w14:paraId="1B36E434" w14:textId="19D0DD86" w:rsidR="00CD49CE" w:rsidRDefault="1AA9005B" w:rsidP="00A52839">
            <w:pPr>
              <w:pStyle w:val="Texte"/>
              <w:ind w:left="0"/>
              <w:rPr>
                <w:sz w:val="20"/>
                <w:szCs w:val="20"/>
              </w:rPr>
            </w:pPr>
            <w:r w:rsidRPr="1AA9005B">
              <w:rPr>
                <w:b/>
                <w:bCs/>
                <w:sz w:val="20"/>
                <w:szCs w:val="20"/>
                <w:lang w:val="en-US"/>
              </w:rPr>
              <w:t xml:space="preserve">BAC S – Lycée Georges Sand- 2020 </w:t>
            </w:r>
            <w:r w:rsidRPr="1AA9005B">
              <w:rPr>
                <w:sz w:val="20"/>
                <w:szCs w:val="20"/>
              </w:rPr>
              <w:t>15, Avenue du Lycée 95330 Domont</w:t>
            </w:r>
          </w:p>
          <w:p w14:paraId="20B8A543" w14:textId="5F21D18D" w:rsidR="00CD49CE" w:rsidRPr="00A52839" w:rsidRDefault="00CD49CE" w:rsidP="00A52839">
            <w:pPr>
              <w:pStyle w:val="Texte"/>
              <w:ind w:left="0"/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</w:pPr>
            <w:r w:rsidRPr="28692D9B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Obtention d’un Bac scientifique </w:t>
            </w:r>
            <w:r w:rsidR="00A52839" w:rsidRPr="28692D9B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>O</w:t>
            </w:r>
            <w:r w:rsidRPr="28692D9B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>ption ISN (Informatique Science du Numérique)</w:t>
            </w:r>
          </w:p>
        </w:tc>
        <w:tc>
          <w:tcPr>
            <w:tcW w:w="284" w:type="dxa"/>
            <w:vMerge/>
            <w:vAlign w:val="center"/>
          </w:tcPr>
          <w:p w14:paraId="66A8B34F" w14:textId="77777777" w:rsidR="00CD49CE" w:rsidRPr="00A6297B" w:rsidRDefault="00CD49CE" w:rsidP="00CD49CE"/>
        </w:tc>
        <w:tc>
          <w:tcPr>
            <w:tcW w:w="3508" w:type="dxa"/>
            <w:gridSpan w:val="5"/>
            <w:vMerge/>
            <w:vAlign w:val="center"/>
          </w:tcPr>
          <w:p w14:paraId="70F3D1D6" w14:textId="77777777" w:rsidR="00CD49CE" w:rsidRPr="00A6297B" w:rsidRDefault="00CD49CE" w:rsidP="00CD49CE"/>
        </w:tc>
      </w:tr>
      <w:tr w:rsidR="00CD49CE" w:rsidRPr="00A6297B" w14:paraId="7B14441F" w14:textId="77777777" w:rsidTr="1AA9005B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4831B9EC" w14:textId="77777777" w:rsidR="00CD49CE" w:rsidRPr="00A6297B" w:rsidRDefault="00CD49CE" w:rsidP="00A52839">
            <w:pPr>
              <w:pStyle w:val="Titre3"/>
              <w:ind w:left="0"/>
            </w:pPr>
            <w:r>
              <w:t xml:space="preserve">Compétences informatiques </w:t>
            </w:r>
          </w:p>
        </w:tc>
        <w:tc>
          <w:tcPr>
            <w:tcW w:w="284" w:type="dxa"/>
            <w:vMerge/>
            <w:vAlign w:val="center"/>
          </w:tcPr>
          <w:p w14:paraId="36B67857" w14:textId="77777777" w:rsidR="00CD49CE" w:rsidRPr="00A6297B" w:rsidRDefault="00CD49CE" w:rsidP="00CD49CE"/>
        </w:tc>
        <w:tc>
          <w:tcPr>
            <w:tcW w:w="3508" w:type="dxa"/>
            <w:gridSpan w:val="5"/>
            <w:vMerge/>
            <w:vAlign w:val="center"/>
          </w:tcPr>
          <w:p w14:paraId="113360C6" w14:textId="77777777" w:rsidR="00CD49CE" w:rsidRPr="00A6297B" w:rsidRDefault="00CD49CE" w:rsidP="00CD49CE"/>
        </w:tc>
      </w:tr>
      <w:tr w:rsidR="00CD49CE" w:rsidRPr="00A6297B" w14:paraId="4C9FBC4E" w14:textId="77777777" w:rsidTr="1AA9005B">
        <w:trPr>
          <w:trHeight w:val="1500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65762CB7" w14:textId="10C57793" w:rsidR="00CD49CE" w:rsidRDefault="00CD49CE" w:rsidP="00A52839">
            <w:pPr>
              <w:pStyle w:val="Texte"/>
              <w:ind w:left="0"/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</w:pPr>
            <w:r w:rsidRPr="1AA9005B">
              <w:rPr>
                <w:rFonts w:ascii="Roboto" w:eastAsia="Times New Roman" w:hAnsi="Roboto"/>
                <w:b/>
                <w:bCs/>
                <w:color w:val="3D4042"/>
                <w:sz w:val="20"/>
                <w:szCs w:val="20"/>
                <w:shd w:val="clear" w:color="auto" w:fill="FFFFFF"/>
              </w:rPr>
              <w:t>Langage</w:t>
            </w:r>
            <w:r w:rsidR="00A52839" w:rsidRPr="1AA9005B">
              <w:rPr>
                <w:rFonts w:ascii="Roboto" w:eastAsia="Times New Roman" w:hAnsi="Roboto"/>
                <w:b/>
                <w:bCs/>
                <w:color w:val="3D4042"/>
                <w:sz w:val="20"/>
                <w:szCs w:val="20"/>
                <w:shd w:val="clear" w:color="auto" w:fill="FFFFFF"/>
              </w:rPr>
              <w:t>s</w:t>
            </w:r>
            <w:r w:rsidRPr="1AA9005B">
              <w:rPr>
                <w:rFonts w:ascii="Roboto" w:eastAsia="Times New Roman" w:hAnsi="Roboto"/>
                <w:b/>
                <w:bCs/>
                <w:color w:val="3D4042"/>
                <w:sz w:val="20"/>
                <w:szCs w:val="20"/>
                <w:shd w:val="clear" w:color="auto" w:fill="FFFFFF"/>
              </w:rPr>
              <w:t xml:space="preserve"> de programmation :</w:t>
            </w:r>
            <w:r w:rsidRPr="28692D9B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 HTML, CSS, Python, </w:t>
            </w:r>
            <w:r w:rsidR="00A52839" w:rsidRPr="28692D9B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>C,</w:t>
            </w:r>
            <w:r w:rsidRPr="28692D9B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 SQL, JAVA, </w:t>
            </w:r>
            <w:proofErr w:type="spellStart"/>
            <w:proofErr w:type="gramStart"/>
            <w:r w:rsidRPr="28692D9B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>Kotlin</w:t>
            </w:r>
            <w:proofErr w:type="spellEnd"/>
            <w:r w:rsidRPr="28692D9B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 ,PHP</w:t>
            </w:r>
            <w:proofErr w:type="gramEnd"/>
            <w:r w:rsidRPr="28692D9B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 , flutter</w:t>
            </w:r>
          </w:p>
          <w:p w14:paraId="323A54BE" w14:textId="134877A6" w:rsidR="00CD49CE" w:rsidRPr="00FC4522" w:rsidRDefault="1AA9005B" w:rsidP="00A52839">
            <w:pPr>
              <w:pStyle w:val="Texte"/>
              <w:ind w:left="0"/>
              <w:rPr>
                <w:rFonts w:ascii="Roboto" w:eastAsia="Times New Roman" w:hAnsi="Roboto"/>
                <w:color w:val="3D4042"/>
                <w:sz w:val="20"/>
                <w:szCs w:val="20"/>
                <w:lang w:val="en-US"/>
              </w:rPr>
            </w:pPr>
            <w:r w:rsidRPr="1AA9005B">
              <w:rPr>
                <w:rFonts w:ascii="Roboto" w:eastAsia="Times New Roman" w:hAnsi="Roboto"/>
                <w:b/>
                <w:bCs/>
                <w:color w:val="3D4042"/>
                <w:sz w:val="20"/>
                <w:szCs w:val="20"/>
                <w:lang w:val="en-US"/>
              </w:rPr>
              <w:t>Logiciels</w:t>
            </w:r>
            <w:r w:rsidRPr="1AA9005B">
              <w:rPr>
                <w:rFonts w:ascii="Roboto" w:eastAsia="Times New Roman" w:hAnsi="Roboto"/>
                <w:color w:val="3D4042"/>
                <w:sz w:val="20"/>
                <w:szCs w:val="20"/>
                <w:lang w:val="en-US"/>
              </w:rPr>
              <w:t xml:space="preserve">: pack office (Word, Excel...), visual studio code, android studio </w:t>
            </w:r>
          </w:p>
          <w:p w14:paraId="02D1CF9A" w14:textId="27873A7C" w:rsidR="00CD49CE" w:rsidRPr="002D4590" w:rsidRDefault="00CD49CE" w:rsidP="00A52839">
            <w:pPr>
              <w:pStyle w:val="Texte"/>
              <w:ind w:left="0"/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</w:pPr>
            <w:r w:rsidRPr="28692D9B">
              <w:rPr>
                <w:rFonts w:ascii="Roboto" w:eastAsia="Times New Roman" w:hAnsi="Roboto"/>
                <w:color w:val="3D4042"/>
                <w:sz w:val="20"/>
                <w:szCs w:val="20"/>
              </w:rPr>
              <w:t>Notions adobe (</w:t>
            </w:r>
            <w:r w:rsidR="00A52839" w:rsidRPr="28692D9B">
              <w:rPr>
                <w:rFonts w:ascii="Roboto" w:eastAsia="Times New Roman" w:hAnsi="Roboto"/>
                <w:color w:val="3D4042"/>
                <w:sz w:val="20"/>
                <w:szCs w:val="20"/>
              </w:rPr>
              <w:t>Photoshop</w:t>
            </w:r>
            <w:r w:rsidRPr="28692D9B">
              <w:rPr>
                <w:rFonts w:ascii="Roboto" w:eastAsia="Times New Roman" w:hAnsi="Roboto"/>
                <w:color w:val="3D4042"/>
                <w:sz w:val="20"/>
                <w:szCs w:val="20"/>
              </w:rPr>
              <w:t xml:space="preserve">, Après effet, </w:t>
            </w:r>
            <w:r w:rsidR="00A52839" w:rsidRPr="28692D9B">
              <w:rPr>
                <w:rFonts w:ascii="Roboto" w:eastAsia="Times New Roman" w:hAnsi="Roboto"/>
                <w:color w:val="3D4042"/>
                <w:sz w:val="20"/>
                <w:szCs w:val="20"/>
              </w:rPr>
              <w:t>Première</w:t>
            </w:r>
            <w:r w:rsidRPr="28692D9B">
              <w:rPr>
                <w:rFonts w:ascii="Roboto" w:eastAsia="Times New Roman" w:hAnsi="Roboto"/>
                <w:color w:val="3D4042"/>
                <w:sz w:val="20"/>
                <w:szCs w:val="20"/>
              </w:rPr>
              <w:t xml:space="preserve"> pro)</w:t>
            </w:r>
          </w:p>
          <w:p w14:paraId="3FA23C56" w14:textId="696AAD73" w:rsidR="00A52839" w:rsidRDefault="00CD49CE" w:rsidP="00A52839">
            <w:pPr>
              <w:pStyle w:val="Texte"/>
              <w:ind w:left="0"/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</w:pPr>
            <w:r w:rsidRPr="1AA9005B">
              <w:rPr>
                <w:rFonts w:ascii="Roboto" w:eastAsia="Times New Roman" w:hAnsi="Roboto"/>
                <w:b/>
                <w:bCs/>
                <w:color w:val="3D4042"/>
                <w:sz w:val="20"/>
                <w:szCs w:val="20"/>
                <w:shd w:val="clear" w:color="auto" w:fill="FFFFFF"/>
              </w:rPr>
              <w:t>Systèmes d'exploitation :</w:t>
            </w:r>
            <w:r w:rsidRPr="28692D9B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  WINDOWS, initiation à linux </w:t>
            </w:r>
          </w:p>
          <w:p w14:paraId="51258626" w14:textId="450634F9" w:rsidR="00CD49CE" w:rsidRPr="00A52839" w:rsidRDefault="00CD49CE" w:rsidP="00A52839">
            <w:pPr>
              <w:pStyle w:val="Texte"/>
              <w:ind w:left="0"/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</w:pPr>
            <w:r w:rsidRPr="28692D9B">
              <w:rPr>
                <w:rFonts w:ascii="Roboto" w:eastAsia="Times New Roman" w:hAnsi="Roboto"/>
                <w:b/>
                <w:color w:val="3D4042"/>
                <w:sz w:val="20"/>
                <w:szCs w:val="20"/>
                <w:shd w:val="clear" w:color="auto" w:fill="FFFFFF"/>
              </w:rPr>
              <w:t>Internet :</w:t>
            </w:r>
            <w:r w:rsidRPr="28692D9B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 initiation à la création de site Web,</w:t>
            </w:r>
            <w:r w:rsidR="00A52839" w:rsidRPr="28692D9B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 </w:t>
            </w:r>
            <w:r w:rsidRPr="28692D9B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initiation à la création d'Algorithme et de </w:t>
            </w:r>
            <w:r w:rsidR="00A52839" w:rsidRPr="28692D9B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>programmes, initiation</w:t>
            </w:r>
            <w:r w:rsidRPr="28692D9B">
              <w:rPr>
                <w:rFonts w:ascii="Roboto" w:eastAsia="Times New Roman" w:hAnsi="Roboto"/>
                <w:color w:val="3D4042"/>
                <w:sz w:val="20"/>
                <w:szCs w:val="20"/>
                <w:shd w:val="clear" w:color="auto" w:fill="FFFFFF"/>
              </w:rPr>
              <w:t xml:space="preserve"> à la création de Requêtes SQL</w:t>
            </w:r>
          </w:p>
        </w:tc>
        <w:tc>
          <w:tcPr>
            <w:tcW w:w="284" w:type="dxa"/>
            <w:vMerge/>
            <w:vAlign w:val="center"/>
          </w:tcPr>
          <w:p w14:paraId="2798476F" w14:textId="77777777" w:rsidR="00CD49CE" w:rsidRPr="00A6297B" w:rsidRDefault="00CD49CE" w:rsidP="00CD49CE"/>
        </w:tc>
        <w:tc>
          <w:tcPr>
            <w:tcW w:w="3508" w:type="dxa"/>
            <w:gridSpan w:val="5"/>
            <w:vMerge/>
            <w:vAlign w:val="center"/>
          </w:tcPr>
          <w:p w14:paraId="17F928D2" w14:textId="77777777" w:rsidR="00CD49CE" w:rsidRPr="00A6297B" w:rsidRDefault="00CD49CE" w:rsidP="00CD49CE"/>
        </w:tc>
      </w:tr>
      <w:tr w:rsidR="00CD49CE" w:rsidRPr="00A6297B" w14:paraId="6D947824" w14:textId="77777777" w:rsidTr="1AA9005B">
        <w:trPr>
          <w:trHeight w:val="482"/>
        </w:trPr>
        <w:tc>
          <w:tcPr>
            <w:tcW w:w="10738" w:type="dxa"/>
            <w:gridSpan w:val="18"/>
            <w:tcBorders>
              <w:bottom w:val="single" w:sz="36" w:space="0" w:color="CADEE5" w:themeColor="background2"/>
            </w:tcBorders>
          </w:tcPr>
          <w:p w14:paraId="2A8FE6C2" w14:textId="77777777" w:rsidR="00CD49CE" w:rsidRPr="00A6297B" w:rsidRDefault="00CD49CE" w:rsidP="00CD49CE"/>
        </w:tc>
      </w:tr>
    </w:tbl>
    <w:p w14:paraId="67F51056" w14:textId="77777777" w:rsidR="00D06709" w:rsidRPr="00A6297B" w:rsidRDefault="00D06709" w:rsidP="00DF1CB4">
      <w:pPr>
        <w:rPr>
          <w:sz w:val="8"/>
          <w:szCs w:val="12"/>
        </w:rPr>
      </w:pPr>
    </w:p>
    <w:p w14:paraId="600295BF" w14:textId="77777777" w:rsidR="00AB03FA" w:rsidRPr="00A6297B" w:rsidRDefault="00AB03FA" w:rsidP="00DF1CB4"/>
    <w:sectPr w:rsidR="00AB03FA" w:rsidRPr="00A6297B" w:rsidSect="00F32D17">
      <w:headerReference w:type="default" r:id="rId11"/>
      <w:footerReference w:type="default" r:id="rId12"/>
      <w:pgSz w:w="11906" w:h="16838" w:code="9"/>
      <w:pgMar w:top="720" w:right="576" w:bottom="720" w:left="57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482FC" w14:textId="77777777" w:rsidR="00A550DE" w:rsidRDefault="00A550DE" w:rsidP="00DF1CB4">
      <w:r>
        <w:separator/>
      </w:r>
    </w:p>
  </w:endnote>
  <w:endnote w:type="continuationSeparator" w:id="0">
    <w:p w14:paraId="42678770" w14:textId="77777777" w:rsidR="00A550DE" w:rsidRDefault="00A550DE" w:rsidP="00DF1CB4">
      <w:r>
        <w:continuationSeparator/>
      </w:r>
    </w:p>
  </w:endnote>
  <w:endnote w:type="continuationNotice" w:id="1">
    <w:p w14:paraId="26AE1CAA" w14:textId="77777777" w:rsidR="00A550DE" w:rsidRDefault="00A550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BFF8" w14:textId="5CCB6653" w:rsidR="00AB1635" w:rsidRDefault="00AB1635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221772A" wp14:editId="3CAB9B9F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5c40433695289321db2f8418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F84C8F0" w14:textId="6DBA53CB" w:rsidR="00AB1635" w:rsidRPr="00AB1635" w:rsidRDefault="00AB1635" w:rsidP="00AB1635">
                          <w:pPr>
                            <w:jc w:val="right"/>
                            <w:rPr>
                              <w:rFonts w:ascii="Arial" w:hAnsi="Arial" w:cs="Arial"/>
                              <w:color w:val="000000"/>
                            </w:rPr>
                          </w:pPr>
                          <w:r w:rsidRPr="00AB1635">
                            <w:rPr>
                              <w:rFonts w:ascii="Arial" w:hAnsi="Arial" w:cs="Arial"/>
                              <w:color w:val="00000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0221772A">
              <v:stroke joinstyle="miter"/>
              <v:path gradientshapeok="t" o:connecttype="rect"/>
            </v:shapetype>
            <v:shape id="MSIPCM5c40433695289321db2f8418" style="position:absolute;margin-left:0;margin-top:807pt;width:595.3pt;height:19.8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424964394,&quot;Height&quot;:841.0,&quot;Width&quot;:595.0,&quot;Placement&quot;:&quot;Footer&quot;,&quot;Index&quot;:&quot;Primary&quot;,&quot;Section&quot;:1,&quot;Top&quot;:0.0,&quot;Left&quot;:0.0}" o:spid="_x0000_s1026" o:allowincell="f" filled="f" stroked="f" strokeweight=".5pt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">
              <v:textbox inset=",0,20pt,0">
                <w:txbxContent>
                  <w:p w:rsidRPr="00AB1635" w:rsidR="00AB1635" w:rsidP="00AB1635" w:rsidRDefault="00AB1635" w14:paraId="5F84C8F0" w14:textId="6DBA53CB">
                    <w:pPr>
                      <w:jc w:val="right"/>
                      <w:rPr>
                        <w:rFonts w:ascii="Arial" w:hAnsi="Arial" w:cs="Arial"/>
                        <w:color w:val="000000"/>
                      </w:rPr>
                    </w:pPr>
                    <w:r w:rsidRPr="00AB1635">
                      <w:rPr>
                        <w:rFonts w:ascii="Arial" w:hAnsi="Arial" w:cs="Arial"/>
                        <w:color w:val="00000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BFC13" w14:textId="77777777" w:rsidR="00A550DE" w:rsidRDefault="00A550DE" w:rsidP="00DF1CB4">
      <w:r>
        <w:separator/>
      </w:r>
    </w:p>
  </w:footnote>
  <w:footnote w:type="continuationSeparator" w:id="0">
    <w:p w14:paraId="12805B73" w14:textId="77777777" w:rsidR="00A550DE" w:rsidRDefault="00A550DE" w:rsidP="00DF1CB4">
      <w:r>
        <w:continuationSeparator/>
      </w:r>
    </w:p>
  </w:footnote>
  <w:footnote w:type="continuationNotice" w:id="1">
    <w:p w14:paraId="15D9D01D" w14:textId="77777777" w:rsidR="00A550DE" w:rsidRDefault="00A550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80"/>
      <w:gridCol w:w="3580"/>
      <w:gridCol w:w="3580"/>
    </w:tblGrid>
    <w:tr w:rsidR="146B599B" w14:paraId="5E5C5898" w14:textId="77777777" w:rsidTr="146B599B">
      <w:tc>
        <w:tcPr>
          <w:tcW w:w="3580" w:type="dxa"/>
        </w:tcPr>
        <w:p w14:paraId="0CA37915" w14:textId="175DB88C" w:rsidR="146B599B" w:rsidRDefault="146B599B" w:rsidP="146B599B">
          <w:pPr>
            <w:pStyle w:val="En-tte"/>
            <w:ind w:left="-115"/>
            <w:rPr>
              <w:rFonts w:ascii="Arial" w:eastAsia="Arial" w:hAnsi="Arial" w:cs="Arial"/>
              <w:szCs w:val="20"/>
            </w:rPr>
          </w:pPr>
        </w:p>
      </w:tc>
      <w:tc>
        <w:tcPr>
          <w:tcW w:w="3580" w:type="dxa"/>
        </w:tcPr>
        <w:p w14:paraId="7000D3B9" w14:textId="7A4B5963" w:rsidR="146B599B" w:rsidRDefault="146B599B" w:rsidP="146B599B">
          <w:pPr>
            <w:pStyle w:val="En-tte"/>
            <w:jc w:val="center"/>
            <w:rPr>
              <w:rFonts w:ascii="Arial" w:eastAsia="Arial" w:hAnsi="Arial" w:cs="Arial"/>
              <w:szCs w:val="20"/>
            </w:rPr>
          </w:pPr>
        </w:p>
      </w:tc>
      <w:tc>
        <w:tcPr>
          <w:tcW w:w="3580" w:type="dxa"/>
        </w:tcPr>
        <w:p w14:paraId="23861861" w14:textId="3201DCF0" w:rsidR="146B599B" w:rsidRDefault="146B599B" w:rsidP="146B599B">
          <w:pPr>
            <w:pStyle w:val="En-tte"/>
            <w:ind w:right="-115"/>
            <w:jc w:val="right"/>
            <w:rPr>
              <w:rFonts w:ascii="Arial" w:eastAsia="Arial" w:hAnsi="Arial" w:cs="Arial"/>
              <w:szCs w:val="20"/>
            </w:rPr>
          </w:pPr>
        </w:p>
      </w:tc>
    </w:tr>
  </w:tbl>
  <w:p w14:paraId="62F773D8" w14:textId="0DD6DCA8" w:rsidR="00EE28D0" w:rsidRDefault="00EE28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Paragraphedelist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26505"/>
    <w:multiLevelType w:val="hybridMultilevel"/>
    <w:tmpl w:val="FFFFFFFF"/>
    <w:lvl w:ilvl="0" w:tplc="8334F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22A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E1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E1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084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B46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CF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AA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501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E7070"/>
    <w:multiLevelType w:val="hybridMultilevel"/>
    <w:tmpl w:val="FFFFFFFF"/>
    <w:lvl w:ilvl="0" w:tplc="AE4A0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08C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EA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CEE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CF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C06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F48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02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928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99"/>
    <w:rsid w:val="000D79D1"/>
    <w:rsid w:val="000E01E6"/>
    <w:rsid w:val="000E0353"/>
    <w:rsid w:val="000F0CF5"/>
    <w:rsid w:val="00110CB5"/>
    <w:rsid w:val="001518B3"/>
    <w:rsid w:val="00153DCA"/>
    <w:rsid w:val="00191B0B"/>
    <w:rsid w:val="001A32AA"/>
    <w:rsid w:val="001B38EE"/>
    <w:rsid w:val="001E5D9A"/>
    <w:rsid w:val="0022568D"/>
    <w:rsid w:val="00252CDE"/>
    <w:rsid w:val="00253FAE"/>
    <w:rsid w:val="00276F43"/>
    <w:rsid w:val="00284EC3"/>
    <w:rsid w:val="002B73E2"/>
    <w:rsid w:val="002D3AB8"/>
    <w:rsid w:val="002D3BDF"/>
    <w:rsid w:val="002D4590"/>
    <w:rsid w:val="002E0DD0"/>
    <w:rsid w:val="002E2411"/>
    <w:rsid w:val="0034314A"/>
    <w:rsid w:val="00371F75"/>
    <w:rsid w:val="00381CAD"/>
    <w:rsid w:val="003B4325"/>
    <w:rsid w:val="003B4681"/>
    <w:rsid w:val="003E4D82"/>
    <w:rsid w:val="003FD269"/>
    <w:rsid w:val="00413477"/>
    <w:rsid w:val="0042567D"/>
    <w:rsid w:val="00433C5E"/>
    <w:rsid w:val="004506EC"/>
    <w:rsid w:val="004A586E"/>
    <w:rsid w:val="004D69AD"/>
    <w:rsid w:val="004D7FDF"/>
    <w:rsid w:val="00500BA8"/>
    <w:rsid w:val="00535E4F"/>
    <w:rsid w:val="00542BC9"/>
    <w:rsid w:val="00560EA0"/>
    <w:rsid w:val="005C4B99"/>
    <w:rsid w:val="005E0886"/>
    <w:rsid w:val="005E09DE"/>
    <w:rsid w:val="005F129F"/>
    <w:rsid w:val="005F5561"/>
    <w:rsid w:val="00620B93"/>
    <w:rsid w:val="006362B9"/>
    <w:rsid w:val="00640882"/>
    <w:rsid w:val="00680892"/>
    <w:rsid w:val="00695459"/>
    <w:rsid w:val="006C60E6"/>
    <w:rsid w:val="00725352"/>
    <w:rsid w:val="00737E51"/>
    <w:rsid w:val="00737F24"/>
    <w:rsid w:val="00740E84"/>
    <w:rsid w:val="00741D84"/>
    <w:rsid w:val="007927F9"/>
    <w:rsid w:val="007A6A3A"/>
    <w:rsid w:val="00812249"/>
    <w:rsid w:val="008733D3"/>
    <w:rsid w:val="00881A07"/>
    <w:rsid w:val="00887971"/>
    <w:rsid w:val="008C32BB"/>
    <w:rsid w:val="008C3853"/>
    <w:rsid w:val="008D6407"/>
    <w:rsid w:val="008E28D8"/>
    <w:rsid w:val="00943C0B"/>
    <w:rsid w:val="009802D2"/>
    <w:rsid w:val="009835F5"/>
    <w:rsid w:val="009E1AD0"/>
    <w:rsid w:val="009E7206"/>
    <w:rsid w:val="00A424D8"/>
    <w:rsid w:val="00A520FA"/>
    <w:rsid w:val="00A52839"/>
    <w:rsid w:val="00A550DE"/>
    <w:rsid w:val="00A6297B"/>
    <w:rsid w:val="00A928F2"/>
    <w:rsid w:val="00AA60BD"/>
    <w:rsid w:val="00AB03FA"/>
    <w:rsid w:val="00AB1635"/>
    <w:rsid w:val="00AB72B9"/>
    <w:rsid w:val="00AD0DDD"/>
    <w:rsid w:val="00AD6FA4"/>
    <w:rsid w:val="00AE0C02"/>
    <w:rsid w:val="00AE535A"/>
    <w:rsid w:val="00B15B61"/>
    <w:rsid w:val="00B6103B"/>
    <w:rsid w:val="00B949AF"/>
    <w:rsid w:val="00BB1944"/>
    <w:rsid w:val="00C07B87"/>
    <w:rsid w:val="00C15885"/>
    <w:rsid w:val="00C44057"/>
    <w:rsid w:val="00C71F2B"/>
    <w:rsid w:val="00C85C10"/>
    <w:rsid w:val="00C93D41"/>
    <w:rsid w:val="00CA4349"/>
    <w:rsid w:val="00CD49CE"/>
    <w:rsid w:val="00CF52D0"/>
    <w:rsid w:val="00CF6FAD"/>
    <w:rsid w:val="00D06709"/>
    <w:rsid w:val="00D74C88"/>
    <w:rsid w:val="00DB7134"/>
    <w:rsid w:val="00DF1CB4"/>
    <w:rsid w:val="00DF4799"/>
    <w:rsid w:val="00E05226"/>
    <w:rsid w:val="00E14266"/>
    <w:rsid w:val="00E628AC"/>
    <w:rsid w:val="00E655FD"/>
    <w:rsid w:val="00E748C7"/>
    <w:rsid w:val="00E805D6"/>
    <w:rsid w:val="00EA7EA9"/>
    <w:rsid w:val="00EE28D0"/>
    <w:rsid w:val="00EE3ECE"/>
    <w:rsid w:val="00EE4DD5"/>
    <w:rsid w:val="00F32D17"/>
    <w:rsid w:val="00F53A45"/>
    <w:rsid w:val="00F83422"/>
    <w:rsid w:val="00F85D9D"/>
    <w:rsid w:val="00F96A67"/>
    <w:rsid w:val="00FA4DB0"/>
    <w:rsid w:val="00FB3600"/>
    <w:rsid w:val="00FB5F19"/>
    <w:rsid w:val="00FC4522"/>
    <w:rsid w:val="146B599B"/>
    <w:rsid w:val="1AA9005B"/>
    <w:rsid w:val="28692D9B"/>
    <w:rsid w:val="5512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7AEC6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Titre1">
    <w:name w:val="heading 1"/>
    <w:basedOn w:val="Normal"/>
    <w:next w:val="Normal"/>
    <w:link w:val="Titre1C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D3AB8"/>
    <w:rPr>
      <w:sz w:val="16"/>
    </w:rPr>
  </w:style>
  <w:style w:type="paragraph" w:styleId="Pieddepage">
    <w:name w:val="footer"/>
    <w:basedOn w:val="Normal"/>
    <w:link w:val="PieddepageC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D3AB8"/>
    <w:rPr>
      <w:sz w:val="16"/>
    </w:rPr>
  </w:style>
  <w:style w:type="paragraph" w:styleId="Textedebulles">
    <w:name w:val="Balloon Text"/>
    <w:basedOn w:val="Normal"/>
    <w:link w:val="TextedebullesC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e">
    <w:name w:val="Texte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Paragraphedeliste">
    <w:name w:val="List Paragraph"/>
    <w:basedOn w:val="Normal"/>
    <w:uiPriority w:val="6"/>
    <w:qFormat/>
    <w:rsid w:val="00110CB5"/>
    <w:pPr>
      <w:numPr>
        <w:numId w:val="11"/>
      </w:numPr>
      <w:spacing w:before="80" w:line="360" w:lineRule="auto"/>
      <w:ind w:left="833"/>
      <w:contextualSpacing/>
    </w:pPr>
    <w:rPr>
      <w:rFonts w:ascii="Gill Sans MT" w:hAnsi="Gill Sans MT" w:cs="Times New Roman (Body CS)"/>
      <w:caps/>
      <w:color w:val="000000" w:themeColor="text1"/>
      <w:spacing w:val="-6"/>
      <w:sz w:val="22"/>
    </w:rPr>
  </w:style>
  <w:style w:type="character" w:styleId="Textedelespacerserv">
    <w:name w:val="Placeholder Text"/>
    <w:basedOn w:val="Policepardfaut"/>
    <w:uiPriority w:val="99"/>
    <w:semiHidden/>
    <w:rsid w:val="00FA4DB0"/>
    <w:rPr>
      <w:color w:val="808080"/>
    </w:rPr>
  </w:style>
  <w:style w:type="character" w:styleId="Accentuation">
    <w:name w:val="Emphasis"/>
    <w:basedOn w:val="Policepardfaut"/>
    <w:uiPriority w:val="20"/>
    <w:qFormat/>
    <w:rsid w:val="00DF1CB4"/>
    <w:rPr>
      <w:b/>
      <w:i w:val="0"/>
      <w:iCs/>
    </w:rPr>
  </w:style>
  <w:style w:type="character" w:styleId="Lienhypertexte">
    <w:name w:val="Hyperlink"/>
    <w:basedOn w:val="Policepardfaut"/>
    <w:uiPriority w:val="99"/>
    <w:semiHidden/>
    <w:rsid w:val="00381CA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81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oter" Target="foot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eader" Target="header1.xml" /><Relationship Id="rId5" Type="http://schemas.openxmlformats.org/officeDocument/2006/relationships/styles" Target="styles.xml" /><Relationship Id="rId10" Type="http://schemas.openxmlformats.org/officeDocument/2006/relationships/hyperlink" Target="mailto:halvyn.comlan@gmail.com" TargetMode="Externa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013304\AppData\Roaming\Microsoft\Templates\CV%20moderne%20organis&#233;.dotx" TargetMode="External" 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CV%20moderne%20organisé.dotx</Template>
  <TotalTime>0</TotalTime>
  <Pages>1</Pages>
  <Words>429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2022-04-26T07:12:00Z</dcterms:created>
  <dcterms:modified xsi:type="dcterms:W3CDTF">2022-04-26T07:12:00Z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fd1c0902-ed92-4fed-896d-2e7725de02d4_Enabled">
    <vt:lpwstr>true</vt:lpwstr>
  </property>
  <property fmtid="{D5CDD505-2E9C-101B-9397-08002B2CF9AE}" pid="4" name="MSIP_Label_fd1c0902-ed92-4fed-896d-2e7725de02d4_SetDate">
    <vt:lpwstr>2021-05-19T06:41:26Z</vt:lpwstr>
  </property>
  <property fmtid="{D5CDD505-2E9C-101B-9397-08002B2CF9AE}" pid="5" name="MSIP_Label_fd1c0902-ed92-4fed-896d-2e7725de02d4_Method">
    <vt:lpwstr>Standard</vt:lpwstr>
  </property>
  <property fmtid="{D5CDD505-2E9C-101B-9397-08002B2CF9AE}" pid="6" name="MSIP_Label_fd1c0902-ed92-4fed-896d-2e7725de02d4_Name">
    <vt:lpwstr>Anyone (not protected)</vt:lpwstr>
  </property>
  <property fmtid="{D5CDD505-2E9C-101B-9397-08002B2CF9AE}" pid="7" name="MSIP_Label_fd1c0902-ed92-4fed-896d-2e7725de02d4_SiteId">
    <vt:lpwstr>d6b0bbee-7cd9-4d60-bce6-4a67b543e2ae</vt:lpwstr>
  </property>
  <property fmtid="{D5CDD505-2E9C-101B-9397-08002B2CF9AE}" pid="8" name="MSIP_Label_fd1c0902-ed92-4fed-896d-2e7725de02d4_ActionId">
    <vt:lpwstr>6c35b816-b2e7-4251-bfc7-304975712ee0</vt:lpwstr>
  </property>
  <property fmtid="{D5CDD505-2E9C-101B-9397-08002B2CF9AE}" pid="9" name="MSIP_Label_fd1c0902-ed92-4fed-896d-2e7725de02d4_ContentBits">
    <vt:lpwstr>2</vt:lpwstr>
  </property>
</Properties>
</file>